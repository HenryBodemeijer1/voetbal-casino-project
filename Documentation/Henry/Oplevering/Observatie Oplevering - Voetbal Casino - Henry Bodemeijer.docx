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18C1C" w14:textId="77777777" w:rsidR="0018353A" w:rsidRDefault="004E40FA" w:rsidP="00AF086D">
      <w:pPr>
        <w:pStyle w:val="Heading1"/>
      </w:pPr>
      <w:r>
        <w:t>O</w:t>
      </w:r>
      <w:r w:rsidR="00422B99">
        <w:t>bservatieformulier</w:t>
      </w:r>
      <w:r w:rsidR="00AF086D">
        <w:t xml:space="preserve"> </w:t>
      </w:r>
      <w:r w:rsidR="002112D2">
        <w:t>Examenproject</w:t>
      </w:r>
    </w:p>
    <w:p w14:paraId="58D8B06A" w14:textId="77777777" w:rsidR="00AF086D" w:rsidRDefault="00AF086D" w:rsidP="00AE458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358"/>
        <w:gridCol w:w="5522"/>
      </w:tblGrid>
      <w:tr w:rsidR="0018353A" w14:paraId="4493035B" w14:textId="77777777" w:rsidTr="00AF086D">
        <w:trPr>
          <w:trHeight w:val="266"/>
        </w:trPr>
        <w:tc>
          <w:tcPr>
            <w:tcW w:w="13994" w:type="dxa"/>
            <w:gridSpan w:val="3"/>
            <w:shd w:val="clear" w:color="auto" w:fill="8EAADB" w:themeFill="accent5" w:themeFillTint="99"/>
          </w:tcPr>
          <w:p w14:paraId="0BF4ACBA" w14:textId="77777777" w:rsidR="0018353A" w:rsidRPr="004E40FA" w:rsidRDefault="0018353A" w:rsidP="004E40FA">
            <w:pPr>
              <w:jc w:val="center"/>
              <w:rPr>
                <w:b/>
              </w:rPr>
            </w:pPr>
            <w:r w:rsidRPr="004E40FA">
              <w:rPr>
                <w:b/>
              </w:rPr>
              <w:t>Algemene informatie</w:t>
            </w:r>
          </w:p>
        </w:tc>
      </w:tr>
      <w:tr w:rsidR="0018353A" w14:paraId="05310735" w14:textId="77777777" w:rsidTr="00111F8A">
        <w:tc>
          <w:tcPr>
            <w:tcW w:w="3114" w:type="dxa"/>
            <w:shd w:val="clear" w:color="auto" w:fill="EDEDED" w:themeFill="accent3" w:themeFillTint="33"/>
          </w:tcPr>
          <w:p w14:paraId="56F4A534" w14:textId="77777777" w:rsidR="0018353A" w:rsidRDefault="0018353A" w:rsidP="00111F8A">
            <w:r>
              <w:t>Examenvorm</w:t>
            </w:r>
          </w:p>
        </w:tc>
        <w:tc>
          <w:tcPr>
            <w:tcW w:w="10880" w:type="dxa"/>
            <w:gridSpan w:val="2"/>
          </w:tcPr>
          <w:p w14:paraId="0272B25B" w14:textId="77777777" w:rsidR="0018353A" w:rsidRPr="006C334D" w:rsidRDefault="00470F64" w:rsidP="002112D2">
            <w:r>
              <w:t>Portfolio</w:t>
            </w:r>
          </w:p>
        </w:tc>
      </w:tr>
      <w:tr w:rsidR="004806E7" w:rsidRPr="00470F64" w14:paraId="40BED8A2" w14:textId="77777777" w:rsidTr="004806E7">
        <w:tc>
          <w:tcPr>
            <w:tcW w:w="3114" w:type="dxa"/>
            <w:shd w:val="clear" w:color="auto" w:fill="EDEDED" w:themeFill="accent3" w:themeFillTint="33"/>
          </w:tcPr>
          <w:p w14:paraId="44EE2DEF" w14:textId="77777777" w:rsidR="004806E7" w:rsidRDefault="004806E7" w:rsidP="00111F8A">
            <w:r>
              <w:t>Examennaam en examencode</w:t>
            </w:r>
          </w:p>
        </w:tc>
        <w:tc>
          <w:tcPr>
            <w:tcW w:w="5358" w:type="dxa"/>
          </w:tcPr>
          <w:p w14:paraId="006504B5" w14:textId="77777777" w:rsidR="004806E7" w:rsidRDefault="00FF4E9D" w:rsidP="00A10F32">
            <w:r>
              <w:t xml:space="preserve">Ontwikkeltraject </w:t>
            </w:r>
            <w:r w:rsidR="00A10F32">
              <w:t xml:space="preserve">Product </w:t>
            </w:r>
            <w:r w:rsidR="00191035">
              <w:t>– 1A</w:t>
            </w:r>
            <w:r w:rsidR="00B77519">
              <w:t>4</w:t>
            </w:r>
          </w:p>
        </w:tc>
        <w:tc>
          <w:tcPr>
            <w:tcW w:w="5522" w:type="dxa"/>
          </w:tcPr>
          <w:p w14:paraId="3E72449C" w14:textId="77777777" w:rsidR="004806E7" w:rsidRPr="00FF4E9D" w:rsidRDefault="00470F64" w:rsidP="002112D2">
            <w:pPr>
              <w:rPr>
                <w:lang w:val="en-GB"/>
              </w:rPr>
            </w:pPr>
            <w:r>
              <w:rPr>
                <w:lang w:val="en-GB"/>
              </w:rPr>
              <w:t>EP1</w:t>
            </w:r>
          </w:p>
        </w:tc>
      </w:tr>
      <w:tr w:rsidR="0018353A" w14:paraId="11D51BB5" w14:textId="77777777" w:rsidTr="00111F8A">
        <w:tc>
          <w:tcPr>
            <w:tcW w:w="3114" w:type="dxa"/>
            <w:shd w:val="clear" w:color="auto" w:fill="EDEDED" w:themeFill="accent3" w:themeFillTint="33"/>
          </w:tcPr>
          <w:p w14:paraId="74899D68" w14:textId="77777777" w:rsidR="0018353A" w:rsidRDefault="001F26F9" w:rsidP="00111F8A">
            <w:r>
              <w:t>Kwalificatiedossier en c</w:t>
            </w:r>
            <w:r w:rsidR="0018353A">
              <w:t>ohort</w:t>
            </w:r>
          </w:p>
        </w:tc>
        <w:tc>
          <w:tcPr>
            <w:tcW w:w="5358" w:type="dxa"/>
          </w:tcPr>
          <w:p w14:paraId="5E68A7D3" w14:textId="77777777" w:rsidR="0018353A" w:rsidRPr="00523593" w:rsidRDefault="00470F64" w:rsidP="00111F8A">
            <w:r>
              <w:t>Software Developer</w:t>
            </w:r>
          </w:p>
        </w:tc>
        <w:tc>
          <w:tcPr>
            <w:tcW w:w="5522" w:type="dxa"/>
          </w:tcPr>
          <w:p w14:paraId="6FFB2C08" w14:textId="77777777" w:rsidR="0018353A" w:rsidRPr="00523593" w:rsidRDefault="00FF4E9D" w:rsidP="00111F8A">
            <w:r>
              <w:t>20</w:t>
            </w:r>
            <w:r w:rsidR="00470F64">
              <w:t>20</w:t>
            </w:r>
            <w:r>
              <w:t xml:space="preserve"> e</w:t>
            </w:r>
            <w:r w:rsidR="00F47783">
              <w:t xml:space="preserve">n </w:t>
            </w:r>
            <w:r>
              <w:t>v</w:t>
            </w:r>
            <w:r w:rsidR="00F47783">
              <w:t>erder</w:t>
            </w:r>
          </w:p>
        </w:tc>
      </w:tr>
      <w:tr w:rsidR="0018353A" w14:paraId="521A23FD" w14:textId="77777777" w:rsidTr="00111F8A">
        <w:tc>
          <w:tcPr>
            <w:tcW w:w="3114" w:type="dxa"/>
            <w:shd w:val="clear" w:color="auto" w:fill="EDEDED" w:themeFill="accent3" w:themeFillTint="33"/>
          </w:tcPr>
          <w:p w14:paraId="37949857" w14:textId="77777777" w:rsidR="0018353A" w:rsidRDefault="001F26F9" w:rsidP="00111F8A">
            <w:r>
              <w:t>Profiel</w:t>
            </w:r>
            <w:r w:rsidR="0018353A">
              <w:t xml:space="preserve"> en crebocode</w:t>
            </w:r>
          </w:p>
        </w:tc>
        <w:tc>
          <w:tcPr>
            <w:tcW w:w="5358" w:type="dxa"/>
          </w:tcPr>
          <w:p w14:paraId="5AA5142D" w14:textId="77777777" w:rsidR="0018353A" w:rsidRPr="00523593" w:rsidRDefault="00EA012B" w:rsidP="001F26F9">
            <w:r>
              <w:t>P1: Software developer, niveau 4</w:t>
            </w:r>
          </w:p>
        </w:tc>
        <w:tc>
          <w:tcPr>
            <w:tcW w:w="5522" w:type="dxa"/>
          </w:tcPr>
          <w:p w14:paraId="0A03E2A2" w14:textId="77777777" w:rsidR="0018353A" w:rsidRPr="00523593" w:rsidRDefault="0083033D" w:rsidP="00111F8A">
            <w:pPr>
              <w:rPr>
                <w:rFonts w:ascii="Calibri" w:hAnsi="Calibri"/>
              </w:rPr>
            </w:pPr>
            <w:r>
              <w:t>25</w:t>
            </w:r>
            <w:r w:rsidR="00415134">
              <w:t>604</w:t>
            </w:r>
          </w:p>
        </w:tc>
      </w:tr>
      <w:tr w:rsidR="0018353A" w14:paraId="331ABB9F" w14:textId="77777777" w:rsidTr="00111F8A">
        <w:tc>
          <w:tcPr>
            <w:tcW w:w="3114" w:type="dxa"/>
            <w:shd w:val="clear" w:color="auto" w:fill="EDEDED" w:themeFill="accent3" w:themeFillTint="33"/>
          </w:tcPr>
          <w:p w14:paraId="4FE37128" w14:textId="77777777" w:rsidR="0018353A" w:rsidRDefault="0018353A" w:rsidP="00111F8A">
            <w:r>
              <w:t>Kerntaak</w:t>
            </w:r>
          </w:p>
        </w:tc>
        <w:tc>
          <w:tcPr>
            <w:tcW w:w="10880" w:type="dxa"/>
            <w:gridSpan w:val="2"/>
          </w:tcPr>
          <w:p w14:paraId="6378F9F9" w14:textId="77777777" w:rsidR="0018353A" w:rsidRPr="00523593" w:rsidRDefault="00415134" w:rsidP="004E40FA">
            <w:r>
              <w:t>B1-K1: Realiseert software</w:t>
            </w:r>
          </w:p>
        </w:tc>
      </w:tr>
      <w:tr w:rsidR="0018353A" w14:paraId="696D0792" w14:textId="77777777" w:rsidTr="00111F8A">
        <w:tc>
          <w:tcPr>
            <w:tcW w:w="3114" w:type="dxa"/>
            <w:shd w:val="clear" w:color="auto" w:fill="EDEDED" w:themeFill="accent3" w:themeFillTint="33"/>
          </w:tcPr>
          <w:p w14:paraId="239C8766" w14:textId="77777777" w:rsidR="0018353A" w:rsidRPr="003B6882" w:rsidRDefault="0018353A" w:rsidP="00111F8A">
            <w:r w:rsidRPr="003B6882">
              <w:t>Werkprocessen</w:t>
            </w:r>
          </w:p>
        </w:tc>
        <w:tc>
          <w:tcPr>
            <w:tcW w:w="10880" w:type="dxa"/>
            <w:gridSpan w:val="2"/>
          </w:tcPr>
          <w:p w14:paraId="47031637" w14:textId="77777777" w:rsidR="00006A87" w:rsidRDefault="00006A87" w:rsidP="00FF4E9D">
            <w:r>
              <w:t>B1-K1-W1: Plant werkzaamheden en bewaakt de voortgang</w:t>
            </w:r>
          </w:p>
          <w:p w14:paraId="5C7824BB" w14:textId="77777777" w:rsidR="00006A87" w:rsidRDefault="00006A87" w:rsidP="00FF4E9D">
            <w:r>
              <w:t xml:space="preserve">B1-K1-W2: Ontwerpt software </w:t>
            </w:r>
          </w:p>
          <w:p w14:paraId="0825F13B" w14:textId="77777777" w:rsidR="00006A87" w:rsidRDefault="00006A87" w:rsidP="00FF4E9D">
            <w:r>
              <w:t>B1-K1-W3: Realiseert (onderdelen van) software</w:t>
            </w:r>
          </w:p>
          <w:p w14:paraId="32A40900" w14:textId="77777777" w:rsidR="00006A87" w:rsidRDefault="00006A87" w:rsidP="00FF4E9D">
            <w:r>
              <w:t>B1-K1-W4: Test software</w:t>
            </w:r>
          </w:p>
          <w:p w14:paraId="59FA110D" w14:textId="77777777" w:rsidR="004E40FA" w:rsidRPr="00523593" w:rsidRDefault="00006A87" w:rsidP="00FF4E9D">
            <w:r>
              <w:t>B1-K1-W5: Doet verbetervoorstellen voor de software</w:t>
            </w:r>
          </w:p>
        </w:tc>
      </w:tr>
    </w:tbl>
    <w:p w14:paraId="16C862CE" w14:textId="77777777" w:rsidR="004E40FA" w:rsidRDefault="004E40F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10880"/>
      </w:tblGrid>
      <w:tr w:rsidR="00AF086D" w14:paraId="62B53154" w14:textId="77777777" w:rsidTr="00111F8A">
        <w:tc>
          <w:tcPr>
            <w:tcW w:w="13994" w:type="dxa"/>
            <w:gridSpan w:val="2"/>
            <w:shd w:val="clear" w:color="auto" w:fill="8EAADB" w:themeFill="accent5" w:themeFillTint="99"/>
          </w:tcPr>
          <w:p w14:paraId="2083287E" w14:textId="77777777" w:rsidR="00AF086D" w:rsidRPr="004E40FA" w:rsidRDefault="00AF086D" w:rsidP="004E40FA">
            <w:pPr>
              <w:jc w:val="center"/>
              <w:rPr>
                <w:b/>
              </w:rPr>
            </w:pPr>
            <w:r w:rsidRPr="004E40FA">
              <w:rPr>
                <w:b/>
              </w:rPr>
              <w:t>Persoonsinformatie</w:t>
            </w:r>
          </w:p>
        </w:tc>
      </w:tr>
      <w:tr w:rsidR="00AF086D" w14:paraId="5234C431" w14:textId="77777777" w:rsidTr="00AF086D">
        <w:tc>
          <w:tcPr>
            <w:tcW w:w="3114" w:type="dxa"/>
            <w:shd w:val="clear" w:color="auto" w:fill="EDEDED" w:themeFill="accent3" w:themeFillTint="33"/>
          </w:tcPr>
          <w:p w14:paraId="5C324F43" w14:textId="77777777" w:rsidR="00AF086D" w:rsidRDefault="00AF086D" w:rsidP="00111F8A">
            <w:r>
              <w:t>Datum</w:t>
            </w:r>
          </w:p>
        </w:tc>
        <w:tc>
          <w:tcPr>
            <w:tcW w:w="10880" w:type="dxa"/>
          </w:tcPr>
          <w:p w14:paraId="11179ED3" w14:textId="5D6CAECC" w:rsidR="00AF086D" w:rsidRDefault="00E5642C" w:rsidP="00111F8A">
            <w:r>
              <w:t>22-12-2023</w:t>
            </w:r>
          </w:p>
        </w:tc>
      </w:tr>
      <w:tr w:rsidR="00AF086D" w14:paraId="03400CE5" w14:textId="77777777" w:rsidTr="00AF086D">
        <w:tc>
          <w:tcPr>
            <w:tcW w:w="3114" w:type="dxa"/>
            <w:shd w:val="clear" w:color="auto" w:fill="EDEDED" w:themeFill="accent3" w:themeFillTint="33"/>
          </w:tcPr>
          <w:p w14:paraId="4D5766D7" w14:textId="77777777" w:rsidR="00AF086D" w:rsidRDefault="00523593" w:rsidP="00523593">
            <w:r>
              <w:t>Naam k</w:t>
            </w:r>
            <w:r w:rsidR="00AF086D">
              <w:t>andidaat</w:t>
            </w:r>
            <w:r w:rsidR="008C0762">
              <w:t xml:space="preserve"> (kandidaten)</w:t>
            </w:r>
          </w:p>
        </w:tc>
        <w:tc>
          <w:tcPr>
            <w:tcW w:w="10880" w:type="dxa"/>
          </w:tcPr>
          <w:p w14:paraId="2D11142F" w14:textId="2BE12D6E" w:rsidR="00AF086D" w:rsidRDefault="00E5642C" w:rsidP="00111F8A">
            <w:r>
              <w:t>Henry Bodemeijer</w:t>
            </w:r>
          </w:p>
        </w:tc>
      </w:tr>
      <w:tr w:rsidR="00AF086D" w14:paraId="65C5C356" w14:textId="77777777" w:rsidTr="00AF086D">
        <w:tc>
          <w:tcPr>
            <w:tcW w:w="3114" w:type="dxa"/>
            <w:shd w:val="clear" w:color="auto" w:fill="EDEDED" w:themeFill="accent3" w:themeFillTint="33"/>
          </w:tcPr>
          <w:p w14:paraId="4B3B5B0C" w14:textId="77777777" w:rsidR="00AF086D" w:rsidRDefault="00523593" w:rsidP="00111F8A">
            <w:r>
              <w:t>Studentnummer</w:t>
            </w:r>
            <w:r w:rsidR="008C0762">
              <w:t>(s)</w:t>
            </w:r>
          </w:p>
        </w:tc>
        <w:tc>
          <w:tcPr>
            <w:tcW w:w="10880" w:type="dxa"/>
          </w:tcPr>
          <w:p w14:paraId="3F20BB7F" w14:textId="5C7C6951" w:rsidR="00AF086D" w:rsidRDefault="00E5642C" w:rsidP="00111F8A">
            <w:r>
              <w:t>164258</w:t>
            </w:r>
          </w:p>
        </w:tc>
      </w:tr>
      <w:tr w:rsidR="00523593" w14:paraId="7C1A9BA7" w14:textId="77777777" w:rsidTr="00AF086D">
        <w:tc>
          <w:tcPr>
            <w:tcW w:w="3114" w:type="dxa"/>
            <w:shd w:val="clear" w:color="auto" w:fill="EDEDED" w:themeFill="accent3" w:themeFillTint="33"/>
          </w:tcPr>
          <w:p w14:paraId="6EE3B007" w14:textId="77777777" w:rsidR="00523593" w:rsidRDefault="00523593" w:rsidP="00111F8A">
            <w:r>
              <w:t>Klas/groep</w:t>
            </w:r>
          </w:p>
        </w:tc>
        <w:tc>
          <w:tcPr>
            <w:tcW w:w="10880" w:type="dxa"/>
          </w:tcPr>
          <w:p w14:paraId="2FE4EB10" w14:textId="45C66706" w:rsidR="00523593" w:rsidRDefault="00E5642C" w:rsidP="00111F8A">
            <w:r>
              <w:t>HEITO21</w:t>
            </w:r>
            <w:r w:rsidR="004147ED">
              <w:t>SD-A</w:t>
            </w:r>
          </w:p>
        </w:tc>
      </w:tr>
      <w:tr w:rsidR="00AF086D" w14:paraId="2263047F" w14:textId="77777777" w:rsidTr="00AF086D">
        <w:tc>
          <w:tcPr>
            <w:tcW w:w="3114" w:type="dxa"/>
            <w:shd w:val="clear" w:color="auto" w:fill="EDEDED" w:themeFill="accent3" w:themeFillTint="33"/>
          </w:tcPr>
          <w:p w14:paraId="23D24384" w14:textId="77777777" w:rsidR="00AF086D" w:rsidRDefault="008C0762" w:rsidP="00111F8A">
            <w:r>
              <w:t>Observator</w:t>
            </w:r>
          </w:p>
        </w:tc>
        <w:tc>
          <w:tcPr>
            <w:tcW w:w="10880" w:type="dxa"/>
          </w:tcPr>
          <w:p w14:paraId="5474DD84" w14:textId="26053ACB" w:rsidR="00D76BC6" w:rsidRDefault="00E5642C" w:rsidP="00111F8A">
            <w:r>
              <w:t>M.A.C. Brinkkemper</w:t>
            </w:r>
          </w:p>
        </w:tc>
      </w:tr>
    </w:tbl>
    <w:p w14:paraId="4BB0330F" w14:textId="77777777" w:rsidR="00263B86" w:rsidRPr="004E1B18" w:rsidRDefault="00263B86" w:rsidP="00AE458F"/>
    <w:p w14:paraId="41A3A5C2" w14:textId="77777777" w:rsidR="004E1B18" w:rsidRPr="004E1B18" w:rsidRDefault="004E1B18" w:rsidP="004E1B18">
      <w:pPr>
        <w:pStyle w:val="ListParagraph"/>
        <w:rPr>
          <w:sz w:val="22"/>
          <w:szCs w:val="22"/>
        </w:rPr>
      </w:pPr>
    </w:p>
    <w:p w14:paraId="3E1ADF1D" w14:textId="77777777" w:rsidR="00AF086D" w:rsidRDefault="00AF086D">
      <w:pPr>
        <w:spacing w:after="160" w:line="259" w:lineRule="auto"/>
      </w:pPr>
      <w:r>
        <w:br w:type="page"/>
      </w:r>
    </w:p>
    <w:p w14:paraId="27EE3AFF" w14:textId="77777777" w:rsidR="00AF086D" w:rsidRDefault="008C0762" w:rsidP="004E40FA">
      <w:pPr>
        <w:pStyle w:val="Heading2"/>
      </w:pPr>
      <w:r>
        <w:lastRenderedPageBreak/>
        <w:t>B1-K1: Realiseert software</w:t>
      </w:r>
    </w:p>
    <w:p w14:paraId="795A0BD8" w14:textId="77777777" w:rsidR="00EA0272" w:rsidRPr="00EA0272" w:rsidRDefault="00EA0272" w:rsidP="00EA0272">
      <w:pPr>
        <w:pStyle w:val="Heading3"/>
      </w:pPr>
      <w:r>
        <w:t xml:space="preserve">Naam project: </w:t>
      </w:r>
    </w:p>
    <w:p w14:paraId="0E855B0D" w14:textId="77777777" w:rsidR="00AF086D" w:rsidRPr="004E1B18" w:rsidRDefault="00AF086D" w:rsidP="00AE458F"/>
    <w:tbl>
      <w:tblPr>
        <w:tblStyle w:val="LightShading"/>
        <w:tblW w:w="0" w:type="auto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6227"/>
        <w:gridCol w:w="7066"/>
      </w:tblGrid>
      <w:tr w:rsidR="00AF086D" w14:paraId="214B78DD" w14:textId="77777777" w:rsidTr="008C07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8EAADB" w:themeFill="accent5" w:themeFillTint="99"/>
          </w:tcPr>
          <w:p w14:paraId="2D02C5AF" w14:textId="77777777" w:rsidR="00AF086D" w:rsidRDefault="008C0762" w:rsidP="00F624FC">
            <w:r>
              <w:t>User Story / Functionaliteit</w:t>
            </w:r>
          </w:p>
        </w:tc>
        <w:tc>
          <w:tcPr>
            <w:tcW w:w="706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8EAADB" w:themeFill="accent5" w:themeFillTint="99"/>
          </w:tcPr>
          <w:p w14:paraId="5E669ABF" w14:textId="77777777" w:rsidR="00AF086D" w:rsidRDefault="008C0762" w:rsidP="009E71BA">
            <w:pPr>
              <w:ind w:left="33" w:hanging="14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Observatie</w:t>
            </w:r>
          </w:p>
        </w:tc>
      </w:tr>
      <w:tr w:rsidR="00AF086D" w14:paraId="1F5BCF2C" w14:textId="77777777" w:rsidTr="00E56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7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6E5E263F" w14:textId="77777777" w:rsidR="00E5642C" w:rsidRPr="00E5642C" w:rsidRDefault="00E5642C" w:rsidP="00E5642C">
            <w:pPr>
              <w:pStyle w:val="ListParagraph"/>
              <w:numPr>
                <w:ilvl w:val="0"/>
                <w:numId w:val="15"/>
              </w:num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 xml:space="preserve">Aanmaken van poule’s </w:t>
            </w:r>
          </w:p>
          <w:p w14:paraId="1F273B0F" w14:textId="77777777" w:rsidR="00E5642C" w:rsidRPr="00935CF6" w:rsidRDefault="00E5642C" w:rsidP="00E5642C">
            <w:pPr>
              <w:pStyle w:val="ListParagraph"/>
              <w:numPr>
                <w:ilvl w:val="0"/>
                <w:numId w:val="15"/>
              </w:num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Wijzigen van poule’s</w:t>
            </w:r>
          </w:p>
          <w:p w14:paraId="37BF9656" w14:textId="77777777" w:rsidR="00E5642C" w:rsidRPr="00871896" w:rsidRDefault="00E5642C" w:rsidP="00E5642C">
            <w:pPr>
              <w:pStyle w:val="ListParagraph"/>
              <w:numPr>
                <w:ilvl w:val="0"/>
                <w:numId w:val="15"/>
              </w:numPr>
              <w:spacing w:after="160" w:line="259" w:lineRule="auto"/>
              <w:rPr>
                <w:lang w:val="en-US"/>
              </w:rPr>
            </w:pPr>
            <w:r w:rsidRPr="00935CF6">
              <w:rPr>
                <w:lang w:val="en-US"/>
              </w:rPr>
              <w:t xml:space="preserve">Verwijderen </w:t>
            </w:r>
            <w:r>
              <w:rPr>
                <w:lang w:val="en-US"/>
              </w:rPr>
              <w:t>van poule’s</w:t>
            </w:r>
          </w:p>
          <w:p w14:paraId="270C62AD" w14:textId="5144F7A2" w:rsidR="00AF086D" w:rsidRPr="00E5642C" w:rsidRDefault="00E5642C" w:rsidP="00F624FC">
            <w:pPr>
              <w:pStyle w:val="ListParagraph"/>
              <w:numPr>
                <w:ilvl w:val="1"/>
                <w:numId w:val="15"/>
              </w:numPr>
              <w:spacing w:after="160" w:line="259" w:lineRule="auto"/>
            </w:pPr>
            <w:r w:rsidRPr="00326A3B">
              <w:t xml:space="preserve">Bij het vewijderen </w:t>
            </w:r>
            <w:r>
              <w:t>word er een bevestigings bericht gegeven</w:t>
            </w:r>
          </w:p>
        </w:tc>
        <w:tc>
          <w:tcPr>
            <w:tcW w:w="7066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21323D06" w14:textId="5904F2D9" w:rsidR="00EE7A7E" w:rsidRPr="00523593" w:rsidRDefault="00E5642C" w:rsidP="004E40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Werkt als beschreven.</w:t>
            </w:r>
            <w:r>
              <w:br/>
              <w:t>Verwijderen van poules is niet mogelijk. Dit is met opzet zo, maar anders dan in functioneel ontwerp</w:t>
            </w:r>
          </w:p>
        </w:tc>
      </w:tr>
      <w:tr w:rsidR="004E40FA" w14:paraId="70C2CB58" w14:textId="77777777" w:rsidTr="008C07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027831C" w14:textId="77777777" w:rsidR="004E40FA" w:rsidRDefault="004E40FA" w:rsidP="00F624FC"/>
          <w:p w14:paraId="506B8F8A" w14:textId="77777777" w:rsidR="00E5642C" w:rsidRDefault="00E5642C" w:rsidP="00E5642C">
            <w:pPr>
              <w:pStyle w:val="ListParagraph"/>
              <w:numPr>
                <w:ilvl w:val="0"/>
                <w:numId w:val="15"/>
              </w:numPr>
              <w:spacing w:after="160" w:line="259" w:lineRule="auto"/>
            </w:pPr>
            <w:r w:rsidRPr="00A763E7">
              <w:t>Users kunnen bestaande poule</w:t>
            </w:r>
            <w:r>
              <w:t>’</w:t>
            </w:r>
            <w:r w:rsidRPr="00A763E7">
              <w:t>s jo</w:t>
            </w:r>
            <w:r>
              <w:t>inen</w:t>
            </w:r>
          </w:p>
          <w:p w14:paraId="26DD7E86" w14:textId="77777777" w:rsidR="004E40FA" w:rsidRDefault="004E40FA" w:rsidP="00F624FC"/>
          <w:p w14:paraId="1A4B9ABF" w14:textId="77777777" w:rsidR="004E40FA" w:rsidRDefault="004E40FA" w:rsidP="00F624FC"/>
          <w:p w14:paraId="617C507A" w14:textId="77777777" w:rsidR="004E40FA" w:rsidRDefault="004E40FA" w:rsidP="00F624FC"/>
          <w:p w14:paraId="79282FE9" w14:textId="77777777" w:rsidR="004E40FA" w:rsidRDefault="004E40FA" w:rsidP="00F624FC"/>
        </w:tc>
        <w:tc>
          <w:tcPr>
            <w:tcW w:w="706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5C2E473" w14:textId="209E918D" w:rsidR="004E40FA" w:rsidRPr="00523593" w:rsidRDefault="00E5642C" w:rsidP="004E4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Functiuonaliteit werkt als beschreven in functioneel ontwerp</w:t>
            </w:r>
          </w:p>
        </w:tc>
      </w:tr>
      <w:tr w:rsidR="004E40FA" w14:paraId="7FB5919D" w14:textId="77777777" w:rsidTr="008C07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BFFD851" w14:textId="77777777" w:rsidR="004E40FA" w:rsidRDefault="004E40FA" w:rsidP="00F624FC"/>
          <w:p w14:paraId="7E71951F" w14:textId="77777777" w:rsidR="00E5642C" w:rsidRDefault="00E5642C" w:rsidP="00E5642C">
            <w:pPr>
              <w:pStyle w:val="ListParagraph"/>
              <w:numPr>
                <w:ilvl w:val="0"/>
                <w:numId w:val="15"/>
              </w:numPr>
              <w:spacing w:after="160" w:line="259" w:lineRule="auto"/>
            </w:pPr>
            <w:r>
              <w:t xml:space="preserve">Users kunnen als ze in een poule zitten kunnen de eerst volgende wedstrijden voorspellen </w:t>
            </w:r>
          </w:p>
          <w:p w14:paraId="211A8441" w14:textId="77777777" w:rsidR="004E40FA" w:rsidRDefault="004E40FA" w:rsidP="00F624FC"/>
          <w:p w14:paraId="11506997" w14:textId="77777777" w:rsidR="004E40FA" w:rsidRDefault="004E40FA" w:rsidP="00F624FC"/>
          <w:p w14:paraId="54EF6D44" w14:textId="77777777" w:rsidR="004E40FA" w:rsidRDefault="004E40FA" w:rsidP="00F624FC"/>
          <w:p w14:paraId="003FB860" w14:textId="77777777" w:rsidR="004E40FA" w:rsidRDefault="004E40FA" w:rsidP="00F624FC"/>
        </w:tc>
        <w:tc>
          <w:tcPr>
            <w:tcW w:w="7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710D422" w14:textId="77777777" w:rsidR="004E40FA" w:rsidRDefault="00E5642C" w:rsidP="004E40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Werkt, met de volgende opmerkingen:</w:t>
            </w:r>
          </w:p>
          <w:p w14:paraId="27AADF8E" w14:textId="77777777" w:rsidR="00E5642C" w:rsidRDefault="00E5642C" w:rsidP="00E5642C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Bij keuze voor gelijkspel kan evengoed de stand “6-0” worden ingevuld</w:t>
            </w:r>
          </w:p>
          <w:p w14:paraId="2790F938" w14:textId="7827511B" w:rsidR="00E5642C" w:rsidRPr="00E5642C" w:rsidRDefault="004147ED" w:rsidP="00E5642C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Foutmeldingen</w:t>
            </w:r>
            <w:r w:rsidR="00E5642C">
              <w:t xml:space="preserve"> zijn niet duidelijk voor gebruiker</w:t>
            </w:r>
            <w:r>
              <w:t>.</w:t>
            </w:r>
          </w:p>
        </w:tc>
      </w:tr>
    </w:tbl>
    <w:p w14:paraId="7CA76C0A" w14:textId="77777777" w:rsidR="00E5642C" w:rsidRDefault="00E5642C">
      <w:r>
        <w:rPr>
          <w:b/>
          <w:bCs/>
        </w:rPr>
        <w:br w:type="page"/>
      </w:r>
    </w:p>
    <w:tbl>
      <w:tblPr>
        <w:tblStyle w:val="LightShading"/>
        <w:tblW w:w="0" w:type="auto"/>
        <w:tblInd w:w="5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6227"/>
        <w:gridCol w:w="7066"/>
      </w:tblGrid>
      <w:tr w:rsidR="004E40FA" w14:paraId="10323E8D" w14:textId="77777777" w:rsidTr="00E564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D2E9C21" w14:textId="630973AC" w:rsidR="00E5642C" w:rsidRPr="00A763E7" w:rsidRDefault="00E5642C" w:rsidP="00E5642C">
            <w:pPr>
              <w:pStyle w:val="ListParagraph"/>
              <w:numPr>
                <w:ilvl w:val="0"/>
                <w:numId w:val="15"/>
              </w:numPr>
              <w:spacing w:after="160" w:line="259" w:lineRule="auto"/>
            </w:pPr>
            <w:r>
              <w:lastRenderedPageBreak/>
              <w:t xml:space="preserve">Gegevens van teams, spelers, wedstrijden en standen worden via een api binnen gehaald en in de gevevens van teams, spelers en wedstrijden worden in de database gezet </w:t>
            </w:r>
          </w:p>
          <w:p w14:paraId="73A02C11" w14:textId="77777777" w:rsidR="004E40FA" w:rsidRDefault="004E40FA" w:rsidP="00F624FC"/>
          <w:p w14:paraId="62C78814" w14:textId="77777777" w:rsidR="004E40FA" w:rsidRDefault="004E40FA" w:rsidP="00F624FC"/>
          <w:p w14:paraId="1BBC4381" w14:textId="77777777" w:rsidR="004E40FA" w:rsidRDefault="004E40FA" w:rsidP="00F624FC"/>
          <w:p w14:paraId="20767658" w14:textId="77777777" w:rsidR="004E40FA" w:rsidRDefault="004E40FA" w:rsidP="00F624FC"/>
          <w:p w14:paraId="7BA6D692" w14:textId="77777777" w:rsidR="004E40FA" w:rsidRDefault="004E40FA" w:rsidP="00F624FC"/>
        </w:tc>
        <w:tc>
          <w:tcPr>
            <w:tcW w:w="7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700E405" w14:textId="77777777" w:rsidR="004E40FA" w:rsidRPr="004147ED" w:rsidRDefault="004147ED" w:rsidP="004E4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4147ED">
              <w:rPr>
                <w:b w:val="0"/>
                <w:bCs w:val="0"/>
              </w:rPr>
              <w:t>Werkt als beschreven in functioneel ontwerp. Spelers per team worden ook binnengehaald.</w:t>
            </w:r>
          </w:p>
          <w:p w14:paraId="46250914" w14:textId="2F3BC7BD" w:rsidR="004147ED" w:rsidRPr="004147ED" w:rsidRDefault="004147ED" w:rsidP="004147ED">
            <w:pPr>
              <w:pStyle w:val="ListParagraph"/>
              <w:numPr>
                <w:ilvl w:val="0"/>
                <w:numId w:val="16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47ED">
              <w:t>Foutmeldingen zijn duidelijk</w:t>
            </w:r>
          </w:p>
          <w:p w14:paraId="4A829F9E" w14:textId="45630AC0" w:rsidR="004147ED" w:rsidRPr="004147ED" w:rsidRDefault="004147ED" w:rsidP="004E4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</w:tr>
      <w:tr w:rsidR="00BE0190" w14:paraId="0D332A09" w14:textId="77777777" w:rsidTr="00E56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68CAE86" w14:textId="6990F3ED" w:rsidR="00BE0190" w:rsidRPr="00BE0190" w:rsidRDefault="00BE0190" w:rsidP="00BE0190">
            <w:pPr>
              <w:pStyle w:val="ListParagraph"/>
              <w:numPr>
                <w:ilvl w:val="0"/>
                <w:numId w:val="17"/>
              </w:numPr>
            </w:pPr>
            <w:r>
              <w:t>D</w:t>
            </w:r>
            <w:r>
              <w:t xml:space="preserve">e resultaten van de wedstrijden en voorspellingen </w:t>
            </w:r>
            <w:r>
              <w:t xml:space="preserve">moet je </w:t>
            </w:r>
            <w:r>
              <w:t>kunnen zien</w:t>
            </w:r>
            <w:r>
              <w:t>,</w:t>
            </w:r>
            <w:r>
              <w:t xml:space="preserve"> </w:t>
            </w:r>
            <w:r>
              <w:t>z</w:t>
            </w:r>
            <w:r w:rsidRPr="00BE0190">
              <w:t>odat ik kan zien hoeveel punten ik per voorspelling heb gekregen</w:t>
            </w:r>
          </w:p>
        </w:tc>
        <w:tc>
          <w:tcPr>
            <w:tcW w:w="7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DC45C7B" w14:textId="77777777" w:rsidR="00BE0190" w:rsidRDefault="00BE0190" w:rsidP="004E40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Werkt, met de volgende opmerkingen:</w:t>
            </w:r>
          </w:p>
          <w:p w14:paraId="08D17BDB" w14:textId="77777777" w:rsidR="00BE0190" w:rsidRDefault="00BE0190" w:rsidP="00BE0190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Bij uitslagen van overwinnend team gaat het niet helemaal goed</w:t>
            </w:r>
          </w:p>
          <w:p w14:paraId="3E102A4A" w14:textId="39856E84" w:rsidR="00BE0190" w:rsidRPr="00BE0190" w:rsidRDefault="00BE0190" w:rsidP="00BE0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2966C01" w14:textId="77777777" w:rsidR="004E1B18" w:rsidRPr="004E1B18" w:rsidRDefault="004E1B18" w:rsidP="004E40FA"/>
    <w:sectPr w:rsidR="004E1B18" w:rsidRPr="004E1B18" w:rsidSect="00263B86">
      <w:headerReference w:type="default" r:id="rId11"/>
      <w:footerReference w:type="default" r:id="rId12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BD68B0" w14:textId="77777777" w:rsidR="00521C22" w:rsidRDefault="00521C22" w:rsidP="0001646D">
      <w:pPr>
        <w:spacing w:line="240" w:lineRule="auto"/>
      </w:pPr>
      <w:r>
        <w:separator/>
      </w:r>
    </w:p>
  </w:endnote>
  <w:endnote w:type="continuationSeparator" w:id="0">
    <w:p w14:paraId="0DADA289" w14:textId="77777777" w:rsidR="00521C22" w:rsidRDefault="00521C22" w:rsidP="000164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45312" w14:textId="77777777" w:rsidR="007A765A" w:rsidRDefault="007A765A" w:rsidP="007A765A">
    <w:pPr>
      <w:pStyle w:val="Footer"/>
      <w:tabs>
        <w:tab w:val="clear" w:pos="4536"/>
        <w:tab w:val="left" w:pos="2268"/>
        <w:tab w:val="left" w:pos="5670"/>
      </w:tabs>
    </w:pPr>
    <w:r w:rsidRPr="00CE5045">
      <w:rPr>
        <w:sz w:val="16"/>
        <w:szCs w:val="16"/>
      </w:rPr>
      <w:t>© Stichting Praktijkleren</w:t>
    </w:r>
    <w:r w:rsidR="003F0562">
      <w:rPr>
        <w:sz w:val="16"/>
        <w:szCs w:val="16"/>
      </w:rPr>
      <w:tab/>
    </w:r>
    <w:r w:rsidR="003F0562">
      <w:rPr>
        <w:sz w:val="16"/>
        <w:szCs w:val="16"/>
      </w:rPr>
      <w:tab/>
      <w:t>Observatieformulier</w:t>
    </w:r>
    <w:r w:rsidR="00AF086D">
      <w:tab/>
    </w:r>
    <w:r w:rsidR="002F4989">
      <w:rPr>
        <w:sz w:val="16"/>
        <w:szCs w:val="16"/>
      </w:rPr>
      <w:tab/>
    </w:r>
    <w:r w:rsidR="002F4989">
      <w:rPr>
        <w:sz w:val="16"/>
        <w:szCs w:val="16"/>
      </w:rPr>
      <w:tab/>
    </w:r>
    <w:r w:rsidR="002F4989">
      <w:rPr>
        <w:sz w:val="16"/>
        <w:szCs w:val="16"/>
      </w:rPr>
      <w:tab/>
    </w:r>
    <w:r w:rsidR="002F4989">
      <w:rPr>
        <w:sz w:val="16"/>
        <w:szCs w:val="16"/>
      </w:rPr>
      <w:tab/>
    </w:r>
    <w:r w:rsidR="002F4989">
      <w:rPr>
        <w:sz w:val="16"/>
        <w:szCs w:val="16"/>
      </w:rPr>
      <w:tab/>
    </w:r>
    <w:r w:rsidR="002F4989">
      <w:rPr>
        <w:sz w:val="16"/>
        <w:szCs w:val="16"/>
      </w:rPr>
      <w:tab/>
    </w:r>
    <w:r w:rsidR="002F4989">
      <w:rPr>
        <w:sz w:val="16"/>
        <w:szCs w:val="16"/>
      </w:rPr>
      <w:tab/>
    </w:r>
    <w:r w:rsidR="00AF086D">
      <w:t xml:space="preserve"> </w:t>
    </w:r>
    <w:r w:rsidRPr="00F00362">
      <w:rPr>
        <w:bCs/>
        <w:sz w:val="16"/>
        <w:szCs w:val="16"/>
      </w:rPr>
      <w:fldChar w:fldCharType="begin"/>
    </w:r>
    <w:r w:rsidRPr="00F00362">
      <w:rPr>
        <w:bCs/>
        <w:sz w:val="16"/>
        <w:szCs w:val="16"/>
      </w:rPr>
      <w:instrText>PAGE</w:instrText>
    </w:r>
    <w:r w:rsidRPr="00F00362">
      <w:rPr>
        <w:bCs/>
        <w:sz w:val="16"/>
        <w:szCs w:val="16"/>
      </w:rPr>
      <w:fldChar w:fldCharType="separate"/>
    </w:r>
    <w:r w:rsidR="00191035">
      <w:rPr>
        <w:bCs/>
        <w:noProof/>
        <w:sz w:val="16"/>
        <w:szCs w:val="16"/>
      </w:rPr>
      <w:t>1</w:t>
    </w:r>
    <w:r w:rsidRPr="00F00362">
      <w:rPr>
        <w:bCs/>
        <w:sz w:val="16"/>
        <w:szCs w:val="16"/>
      </w:rPr>
      <w:fldChar w:fldCharType="end"/>
    </w:r>
    <w:r w:rsidRPr="00F00362">
      <w:rPr>
        <w:sz w:val="16"/>
        <w:szCs w:val="16"/>
      </w:rPr>
      <w:t>/</w:t>
    </w:r>
    <w:r w:rsidRPr="00F00362">
      <w:rPr>
        <w:bCs/>
        <w:sz w:val="16"/>
        <w:szCs w:val="16"/>
      </w:rPr>
      <w:fldChar w:fldCharType="begin"/>
    </w:r>
    <w:r w:rsidRPr="00F00362">
      <w:rPr>
        <w:bCs/>
        <w:sz w:val="16"/>
        <w:szCs w:val="16"/>
      </w:rPr>
      <w:instrText>NUMPAGES</w:instrText>
    </w:r>
    <w:r w:rsidRPr="00F00362">
      <w:rPr>
        <w:bCs/>
        <w:sz w:val="16"/>
        <w:szCs w:val="16"/>
      </w:rPr>
      <w:fldChar w:fldCharType="separate"/>
    </w:r>
    <w:r w:rsidR="00191035">
      <w:rPr>
        <w:bCs/>
        <w:noProof/>
        <w:sz w:val="16"/>
        <w:szCs w:val="16"/>
      </w:rPr>
      <w:t>2</w:t>
    </w:r>
    <w:r w:rsidRPr="00F00362">
      <w:rPr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570E7E" w14:textId="77777777" w:rsidR="00521C22" w:rsidRDefault="00521C22" w:rsidP="0001646D">
      <w:pPr>
        <w:spacing w:line="240" w:lineRule="auto"/>
      </w:pPr>
      <w:r>
        <w:separator/>
      </w:r>
    </w:p>
  </w:footnote>
  <w:footnote w:type="continuationSeparator" w:id="0">
    <w:p w14:paraId="52F122BC" w14:textId="77777777" w:rsidR="00521C22" w:rsidRDefault="00521C22" w:rsidP="000164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09D78" w14:textId="77777777" w:rsidR="0001646D" w:rsidRDefault="00F00362" w:rsidP="0001646D">
    <w:pPr>
      <w:pStyle w:val="Header"/>
      <w:jc w:val="right"/>
    </w:pPr>
    <w:r>
      <w:rPr>
        <w:sz w:val="16"/>
        <w:szCs w:val="16"/>
      </w:rPr>
      <w:tab/>
    </w:r>
    <w:r>
      <w:rPr>
        <w:sz w:val="16"/>
        <w:szCs w:val="16"/>
      </w:rPr>
      <w:tab/>
    </w:r>
    <w:r w:rsidR="0001646D">
      <w:rPr>
        <w:noProof/>
        <w:lang w:eastAsia="nl-NL"/>
      </w:rPr>
      <w:drawing>
        <wp:inline distT="0" distB="0" distL="0" distR="0" wp14:anchorId="069ACA64" wp14:editId="7B53109A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A2A60"/>
    <w:multiLevelType w:val="hybridMultilevel"/>
    <w:tmpl w:val="99503BEE"/>
    <w:lvl w:ilvl="0" w:tplc="94BEC95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A880FC0"/>
    <w:multiLevelType w:val="hybridMultilevel"/>
    <w:tmpl w:val="DF64C168"/>
    <w:lvl w:ilvl="0" w:tplc="94BEC95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31F09BE"/>
    <w:multiLevelType w:val="hybridMultilevel"/>
    <w:tmpl w:val="DC8A4FD6"/>
    <w:lvl w:ilvl="0" w:tplc="94BEC95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5487300"/>
    <w:multiLevelType w:val="hybridMultilevel"/>
    <w:tmpl w:val="0E38C450"/>
    <w:lvl w:ilvl="0" w:tplc="94BEC95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8835ECF"/>
    <w:multiLevelType w:val="hybridMultilevel"/>
    <w:tmpl w:val="CD42D6D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A51D36"/>
    <w:multiLevelType w:val="hybridMultilevel"/>
    <w:tmpl w:val="84F41378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A2322B8"/>
    <w:multiLevelType w:val="hybridMultilevel"/>
    <w:tmpl w:val="F998FF8E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C514290"/>
    <w:multiLevelType w:val="hybridMultilevel"/>
    <w:tmpl w:val="BB4CE270"/>
    <w:lvl w:ilvl="0" w:tplc="94BEC95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15B7247"/>
    <w:multiLevelType w:val="hybridMultilevel"/>
    <w:tmpl w:val="5BA4FEE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5E38E8"/>
    <w:multiLevelType w:val="hybridMultilevel"/>
    <w:tmpl w:val="A95A790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2946B3"/>
    <w:multiLevelType w:val="hybridMultilevel"/>
    <w:tmpl w:val="2BF00EE8"/>
    <w:lvl w:ilvl="0" w:tplc="94BEC95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7F17F65"/>
    <w:multiLevelType w:val="hybridMultilevel"/>
    <w:tmpl w:val="2C16B446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82C5463"/>
    <w:multiLevelType w:val="hybridMultilevel"/>
    <w:tmpl w:val="B4A482AC"/>
    <w:lvl w:ilvl="0" w:tplc="8B886F84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4B65A1E"/>
    <w:multiLevelType w:val="hybridMultilevel"/>
    <w:tmpl w:val="D312FE8C"/>
    <w:lvl w:ilvl="0" w:tplc="EBAA559C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AC0272D"/>
    <w:multiLevelType w:val="hybridMultilevel"/>
    <w:tmpl w:val="2750A94A"/>
    <w:lvl w:ilvl="0" w:tplc="94BEC95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45A0264"/>
    <w:multiLevelType w:val="hybridMultilevel"/>
    <w:tmpl w:val="7E12E48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5634F4"/>
    <w:multiLevelType w:val="hybridMultilevel"/>
    <w:tmpl w:val="50484AFA"/>
    <w:lvl w:ilvl="0" w:tplc="94BEC95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79363647">
    <w:abstractNumId w:val="12"/>
  </w:num>
  <w:num w:numId="2" w16cid:durableId="57561058">
    <w:abstractNumId w:val="13"/>
  </w:num>
  <w:num w:numId="3" w16cid:durableId="1381632982">
    <w:abstractNumId w:val="6"/>
  </w:num>
  <w:num w:numId="4" w16cid:durableId="2023627728">
    <w:abstractNumId w:val="5"/>
  </w:num>
  <w:num w:numId="5" w16cid:durableId="1024093631">
    <w:abstractNumId w:val="4"/>
  </w:num>
  <w:num w:numId="6" w16cid:durableId="80178766">
    <w:abstractNumId w:val="10"/>
  </w:num>
  <w:num w:numId="7" w16cid:durableId="736631321">
    <w:abstractNumId w:val="14"/>
  </w:num>
  <w:num w:numId="8" w16cid:durableId="820854715">
    <w:abstractNumId w:val="2"/>
  </w:num>
  <w:num w:numId="9" w16cid:durableId="577984813">
    <w:abstractNumId w:val="0"/>
  </w:num>
  <w:num w:numId="10" w16cid:durableId="1180853267">
    <w:abstractNumId w:val="3"/>
  </w:num>
  <w:num w:numId="11" w16cid:durableId="1896351172">
    <w:abstractNumId w:val="16"/>
  </w:num>
  <w:num w:numId="12" w16cid:durableId="329529810">
    <w:abstractNumId w:val="1"/>
  </w:num>
  <w:num w:numId="13" w16cid:durableId="786117169">
    <w:abstractNumId w:val="7"/>
  </w:num>
  <w:num w:numId="14" w16cid:durableId="596838683">
    <w:abstractNumId w:val="11"/>
  </w:num>
  <w:num w:numId="15" w16cid:durableId="442191958">
    <w:abstractNumId w:val="8"/>
  </w:num>
  <w:num w:numId="16" w16cid:durableId="1134175335">
    <w:abstractNumId w:val="9"/>
  </w:num>
  <w:num w:numId="17" w16cid:durableId="164084259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42C"/>
    <w:rsid w:val="00006A87"/>
    <w:rsid w:val="0001646D"/>
    <w:rsid w:val="00041835"/>
    <w:rsid w:val="000671E0"/>
    <w:rsid w:val="000D62B5"/>
    <w:rsid w:val="000E7924"/>
    <w:rsid w:val="00142DF4"/>
    <w:rsid w:val="00155807"/>
    <w:rsid w:val="0018353A"/>
    <w:rsid w:val="00191035"/>
    <w:rsid w:val="001F26F9"/>
    <w:rsid w:val="002112D2"/>
    <w:rsid w:val="00263B86"/>
    <w:rsid w:val="002B067C"/>
    <w:rsid w:val="002B69BE"/>
    <w:rsid w:val="002F4989"/>
    <w:rsid w:val="00314BC0"/>
    <w:rsid w:val="003429B7"/>
    <w:rsid w:val="00346FB2"/>
    <w:rsid w:val="003F0562"/>
    <w:rsid w:val="004147ED"/>
    <w:rsid w:val="00415134"/>
    <w:rsid w:val="00422B99"/>
    <w:rsid w:val="00466FEF"/>
    <w:rsid w:val="00470F64"/>
    <w:rsid w:val="004806E7"/>
    <w:rsid w:val="004E1B18"/>
    <w:rsid w:val="004E40FA"/>
    <w:rsid w:val="00521C22"/>
    <w:rsid w:val="00523593"/>
    <w:rsid w:val="0054245A"/>
    <w:rsid w:val="005C03D3"/>
    <w:rsid w:val="00663EFF"/>
    <w:rsid w:val="0069745E"/>
    <w:rsid w:val="007A765A"/>
    <w:rsid w:val="007B01E4"/>
    <w:rsid w:val="007D56FA"/>
    <w:rsid w:val="0083033D"/>
    <w:rsid w:val="008C0762"/>
    <w:rsid w:val="008C5002"/>
    <w:rsid w:val="00992722"/>
    <w:rsid w:val="009D2A46"/>
    <w:rsid w:val="009E71BA"/>
    <w:rsid w:val="00A10F32"/>
    <w:rsid w:val="00A743F2"/>
    <w:rsid w:val="00A870C3"/>
    <w:rsid w:val="00AE458F"/>
    <w:rsid w:val="00AF086D"/>
    <w:rsid w:val="00B05038"/>
    <w:rsid w:val="00B77519"/>
    <w:rsid w:val="00BE0190"/>
    <w:rsid w:val="00C50E32"/>
    <w:rsid w:val="00C612C5"/>
    <w:rsid w:val="00D03BA7"/>
    <w:rsid w:val="00D76BC6"/>
    <w:rsid w:val="00D96336"/>
    <w:rsid w:val="00DA1BC3"/>
    <w:rsid w:val="00DD2071"/>
    <w:rsid w:val="00DE43DD"/>
    <w:rsid w:val="00DE799D"/>
    <w:rsid w:val="00DF5997"/>
    <w:rsid w:val="00E5642C"/>
    <w:rsid w:val="00EA012B"/>
    <w:rsid w:val="00EA0272"/>
    <w:rsid w:val="00EE7A7E"/>
    <w:rsid w:val="00EF1788"/>
    <w:rsid w:val="00EF69DB"/>
    <w:rsid w:val="00F00362"/>
    <w:rsid w:val="00F3213B"/>
    <w:rsid w:val="00F47783"/>
    <w:rsid w:val="00F576EA"/>
    <w:rsid w:val="00F624FC"/>
    <w:rsid w:val="00F900A2"/>
    <w:rsid w:val="00FB7C34"/>
    <w:rsid w:val="00FC17A1"/>
    <w:rsid w:val="00FD1E6C"/>
    <w:rsid w:val="00FF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87DFF83"/>
  <w15:docId w15:val="{92567E5D-4CB9-4DCD-BDF4-A67A36933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76EA"/>
    <w:pPr>
      <w:spacing w:after="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4245A"/>
    <w:pPr>
      <w:keepNext/>
      <w:keepLines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245A"/>
    <w:pPr>
      <w:keepNext/>
      <w:keepLines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76EA"/>
    <w:pPr>
      <w:keepNext/>
      <w:keepLines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D76BC6"/>
    <w:pPr>
      <w:keepNext/>
      <w:keepLines/>
      <w:jc w:val="center"/>
      <w:outlineLvl w:val="4"/>
    </w:pPr>
    <w:rPr>
      <w:rFonts w:asciiTheme="majorHAnsi" w:eastAsiaTheme="majorEastAsia" w:hAnsiTheme="majorHAnsi" w:cstheme="majorBidi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46D"/>
  </w:style>
  <w:style w:type="paragraph" w:styleId="Footer">
    <w:name w:val="footer"/>
    <w:basedOn w:val="Normal"/>
    <w:link w:val="Footer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46D"/>
  </w:style>
  <w:style w:type="character" w:customStyle="1" w:styleId="Heading1Char">
    <w:name w:val="Heading 1 Char"/>
    <w:basedOn w:val="DefaultParagraphFont"/>
    <w:link w:val="Heading1"/>
    <w:uiPriority w:val="9"/>
    <w:rsid w:val="0054245A"/>
    <w:rPr>
      <w:rFonts w:eastAsiaTheme="majorEastAsia" w:cstheme="majorBidi"/>
      <w:color w:val="000000" w:themeColor="tex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245A"/>
    <w:rPr>
      <w:rFonts w:eastAsiaTheme="majorEastAsia" w:cstheme="majorBidi"/>
      <w:color w:val="000000" w:themeColor="tex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576EA"/>
    <w:rPr>
      <w:rFonts w:eastAsiaTheme="majorEastAsia" w:cstheme="majorBidi"/>
      <w:i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7C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C3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C1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E458F"/>
    <w:pPr>
      <w:spacing w:line="240" w:lineRule="auto"/>
      <w:ind w:left="720"/>
      <w:contextualSpacing/>
    </w:pPr>
    <w:rPr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76BC6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76BC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76BC6"/>
    <w:rPr>
      <w:vertAlign w:val="superscript"/>
    </w:rPr>
  </w:style>
  <w:style w:type="character" w:customStyle="1" w:styleId="Heading5Char">
    <w:name w:val="Heading 5 Char"/>
    <w:basedOn w:val="DefaultParagraphFont"/>
    <w:link w:val="Heading5"/>
    <w:uiPriority w:val="9"/>
    <w:rsid w:val="00D76BC6"/>
    <w:rPr>
      <w:rFonts w:asciiTheme="majorHAnsi" w:eastAsiaTheme="majorEastAsia" w:hAnsiTheme="majorHAnsi" w:cstheme="majorBidi"/>
      <w:b/>
      <w:sz w:val="28"/>
    </w:rPr>
  </w:style>
  <w:style w:type="table" w:styleId="LightShading">
    <w:name w:val="Light Shading"/>
    <w:basedOn w:val="TableNormal"/>
    <w:uiPriority w:val="60"/>
    <w:rsid w:val="000418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Revision">
    <w:name w:val="Revision"/>
    <w:hidden/>
    <w:uiPriority w:val="99"/>
    <w:semiHidden/>
    <w:rsid w:val="00DD207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inm000\OneDrive%20-%20ROC%20Horizon%20College\Documenten\Aangepaste%20Office-sjablonen\Observatieformulier%20Opleveren%20Applicatie.dotx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c2fbb19b-b1db-40aa-9958-43bde27b2103">
      <UserInfo>
        <DisplayName/>
        <AccountId xsi:nil="true"/>
        <AccountType/>
      </UserInfo>
    </SharedWithUsers>
    <MediaLengthInSeconds xmlns="0c6c56c7-6a2f-4321-a1fd-e7215649699e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ABD64EF9006244A3D347546999053A" ma:contentTypeVersion="13" ma:contentTypeDescription="Een nieuw document maken." ma:contentTypeScope="" ma:versionID="647c203fcf84478343fe821d20d25f0c">
  <xsd:schema xmlns:xsd="http://www.w3.org/2001/XMLSchema" xmlns:xs="http://www.w3.org/2001/XMLSchema" xmlns:p="http://schemas.microsoft.com/office/2006/metadata/properties" xmlns:ns2="0c6c56c7-6a2f-4321-a1fd-e7215649699e" xmlns:ns3="c2fbb19b-b1db-40aa-9958-43bde27b2103" targetNamespace="http://schemas.microsoft.com/office/2006/metadata/properties" ma:root="true" ma:fieldsID="424f538fec1b8761a24a7e7adf655745" ns2:_="" ns3:_="">
    <xsd:import namespace="0c6c56c7-6a2f-4321-a1fd-e7215649699e"/>
    <xsd:import namespace="c2fbb19b-b1db-40aa-9958-43bde27b210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6c56c7-6a2f-4321-a1fd-e721564969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20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fbb19b-b1db-40aa-9958-43bde27b210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F273031-62CC-4359-B6CE-F2EDEDE20D7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CB494DD-D684-4AB6-8DE0-9F26B898B0C0}">
  <ds:schemaRefs>
    <ds:schemaRef ds:uri="http://schemas.microsoft.com/office/2006/metadata/properties"/>
    <ds:schemaRef ds:uri="http://schemas.microsoft.com/office/infopath/2007/PartnerControls"/>
    <ds:schemaRef ds:uri="c2fbb19b-b1db-40aa-9958-43bde27b2103"/>
    <ds:schemaRef ds:uri="0c6c56c7-6a2f-4321-a1fd-e7215649699e"/>
  </ds:schemaRefs>
</ds:datastoreItem>
</file>

<file path=customXml/itemProps3.xml><?xml version="1.0" encoding="utf-8"?>
<ds:datastoreItem xmlns:ds="http://schemas.openxmlformats.org/officeDocument/2006/customXml" ds:itemID="{FDB7D4D0-085C-48BA-B4AA-BDD8E732049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DD54B36-61E6-4ADA-A1AE-F3672F073E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6c56c7-6a2f-4321-a1fd-e7215649699e"/>
    <ds:schemaRef ds:uri="c2fbb19b-b1db-40aa-9958-43bde27b21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Observatieformulier Opleveren Applicatie.dotx</Template>
  <TotalTime>21</TotalTime>
  <Pages>3</Pages>
  <Words>286</Words>
  <Characters>1631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Stichting Praktijkleren</Company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Marcel Brinkkemper</dc:creator>
  <cp:lastModifiedBy>Bodemeijer, Henry</cp:lastModifiedBy>
  <cp:revision>2</cp:revision>
  <cp:lastPrinted>2016-11-09T13:12:00Z</cp:lastPrinted>
  <dcterms:created xsi:type="dcterms:W3CDTF">2023-12-22T07:35:00Z</dcterms:created>
  <dcterms:modified xsi:type="dcterms:W3CDTF">2023-12-22T08:04:00Z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0x01010047ABD64EF9006244A3D347546999053A</vt:lpwstr>
  </property>
  <property fmtid="{D5CDD505-2E9C-101B-9397-08002B2CF9AE}" pid="3" name="Order">
    <vt:r8>3329600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